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24E44D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7EB8111" w14:textId="44A2F914" w:rsidR="001B2ABD" w:rsidRDefault="00F64C2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1B52E28" wp14:editId="3EB86FBA">
                  <wp:extent cx="2139950" cy="2059940"/>
                  <wp:effectExtent l="0" t="0" r="0" b="0"/>
                  <wp:docPr id="1080160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05994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C3601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E529C98" w14:textId="14C5A851" w:rsidR="001B2ABD" w:rsidRDefault="00F64C25" w:rsidP="00F64C25">
            <w:pPr>
              <w:pStyle w:val="Title"/>
            </w:pPr>
            <w:r>
              <w:t>Aleksa bun</w:t>
            </w:r>
            <w:r>
              <w:rPr>
                <w:lang w:val="sr-Latn-RS"/>
              </w:rPr>
              <w:t>čić</w:t>
            </w:r>
          </w:p>
        </w:tc>
      </w:tr>
      <w:tr w:rsidR="001B2ABD" w14:paraId="279ADF6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2FF63B4F95943F999C3178F0B0C4FD7"/>
              </w:placeholder>
              <w:temporary/>
              <w:showingPlcHdr/>
              <w15:appearance w15:val="hidden"/>
            </w:sdtPr>
            <w:sdtContent>
              <w:p w14:paraId="1FB2D85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3B1902F" w14:textId="42DB9C63" w:rsidR="00036450" w:rsidRPr="00C51F4B" w:rsidRDefault="00C51F4B" w:rsidP="00036450">
            <w:r>
              <w:t xml:space="preserve">I am a </w:t>
            </w:r>
            <w:r w:rsidR="00982C10">
              <w:t xml:space="preserve">current final </w:t>
            </w:r>
            <w:r>
              <w:t xml:space="preserve">year student at </w:t>
            </w:r>
            <w:r>
              <w:rPr>
                <w:lang w:val="sr-Latn-RS"/>
              </w:rPr>
              <w:t>Računarski fakultet</w:t>
            </w:r>
            <w:r w:rsidR="00982C10">
              <w:rPr>
                <w:lang w:val="sr-Latn-RS"/>
              </w:rPr>
              <w:t xml:space="preserve"> with a focus on both frontend and backend development. I have experience with plenty languages and I’m ready to learn and expand my knowledge. I do value working as a part of a team and I’m not afraid to ask for assistance or help with issues or problems I face</w:t>
            </w:r>
          </w:p>
          <w:sdt>
            <w:sdtPr>
              <w:id w:val="-1954003311"/>
              <w:placeholder>
                <w:docPart w:val="AE57BAD7D2784696B8DC779BD64EE1A7"/>
              </w:placeholder>
              <w:temporary/>
              <w:showingPlcHdr/>
              <w15:appearance w15:val="hidden"/>
            </w:sdtPr>
            <w:sdtContent>
              <w:p w14:paraId="6DF52DB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4D1109626364677A6A38311AF2D8BF3"/>
              </w:placeholder>
              <w:temporary/>
              <w:showingPlcHdr/>
              <w15:appearance w15:val="hidden"/>
            </w:sdtPr>
            <w:sdtContent>
              <w:p w14:paraId="71E7D318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6BCBBCEA" w14:textId="30F7D5B1" w:rsidR="004D3011" w:rsidRDefault="00982C10" w:rsidP="004D3011">
            <w:r>
              <w:t>+381631031867</w:t>
            </w:r>
          </w:p>
          <w:p w14:paraId="021B434A" w14:textId="77777777" w:rsidR="004D3011" w:rsidRDefault="004D3011" w:rsidP="004D3011"/>
          <w:sdt>
            <w:sdtPr>
              <w:id w:val="-240260293"/>
              <w:placeholder>
                <w:docPart w:val="838BAEA69B4542ED90A97DB19C0E73D4"/>
              </w:placeholder>
              <w:temporary/>
              <w:showingPlcHdr/>
              <w15:appearance w15:val="hidden"/>
            </w:sdtPr>
            <w:sdtContent>
              <w:p w14:paraId="6AF11F1C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3A5AA33F" w14:textId="5B23E5E7" w:rsidR="004D3011" w:rsidRPr="00982C10" w:rsidRDefault="00982C10" w:rsidP="004D3011">
            <w:pPr>
              <w:rPr>
                <w:color w:val="B85A22" w:themeColor="accent2" w:themeShade="BF"/>
                <w:u w:val="single"/>
              </w:rPr>
            </w:pPr>
            <w:r>
              <w:t>Buncicaleksa2002@gmail.com</w:t>
            </w:r>
          </w:p>
        </w:tc>
        <w:tc>
          <w:tcPr>
            <w:tcW w:w="720" w:type="dxa"/>
          </w:tcPr>
          <w:p w14:paraId="4235898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EF2AB5CBCC0C4ACDA7903FA8E6033807"/>
              </w:placeholder>
              <w:temporary/>
              <w:showingPlcHdr/>
              <w15:appearance w15:val="hidden"/>
            </w:sdtPr>
            <w:sdtContent>
              <w:p w14:paraId="1AE980C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91A7929" w14:textId="4375C596" w:rsidR="00036450" w:rsidRDefault="00F64C25" w:rsidP="00036450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</w:rPr>
              <w:t>Ra</w:t>
            </w:r>
            <w:r>
              <w:rPr>
                <w:b/>
                <w:bCs/>
                <w:lang w:val="sr-Latn-RS"/>
              </w:rPr>
              <w:t>čunarski fakultet univerziteta Union smer Računarske nauke</w:t>
            </w:r>
          </w:p>
          <w:p w14:paraId="17DA3BE0" w14:textId="2BC9EF69" w:rsidR="00F64C25" w:rsidRDefault="00F64C25" w:rsidP="00036450">
            <w:r>
              <w:t>2020-</w:t>
            </w:r>
            <w:r w:rsidR="00E06C4C">
              <w:t>2025</w:t>
            </w:r>
          </w:p>
          <w:p w14:paraId="17E5970D" w14:textId="20CE0846" w:rsidR="00F64C25" w:rsidRPr="00F64C25" w:rsidRDefault="00E42B31" w:rsidP="00036450">
            <w:r>
              <w:t>Effective courses related to frontend, backend, databases, functional programming, mobile applications and machine learning</w:t>
            </w:r>
          </w:p>
          <w:p w14:paraId="27A6CE6C" w14:textId="67D41FE7" w:rsidR="00036450" w:rsidRDefault="00E42B31" w:rsidP="00036450">
            <w:pPr>
              <w:pStyle w:val="Heading2"/>
            </w:pPr>
            <w:r>
              <w:t>Projects</w:t>
            </w:r>
          </w:p>
          <w:p w14:paraId="595FE5D0" w14:textId="7DAE85E2" w:rsidR="00E42B31" w:rsidRDefault="00165105" w:rsidP="003829BE">
            <w:r>
              <w:t xml:space="preserve">2020 – </w:t>
            </w:r>
            <w:r w:rsidRPr="00165105">
              <w:t>Veterinary app</w:t>
            </w:r>
            <w:r>
              <w:t xml:space="preserve"> written in C#, first larger scale experience with object oriented programming</w:t>
            </w:r>
          </w:p>
          <w:p w14:paraId="39041584" w14:textId="77777777" w:rsidR="003829BE" w:rsidRDefault="003829BE" w:rsidP="003829BE"/>
          <w:p w14:paraId="03CFB170" w14:textId="51D6D05B" w:rsidR="003829BE" w:rsidRDefault="00E42B31" w:rsidP="003829BE">
            <w:r>
              <w:t xml:space="preserve">2021 – </w:t>
            </w:r>
            <w:r w:rsidR="00165105" w:rsidRPr="00165105">
              <w:t>Powerpoint-lookalike program</w:t>
            </w:r>
            <w:r w:rsidR="00165105">
              <w:t xml:space="preserve"> written in Java spring, large scale object oriented project with model-view-controller structure</w:t>
            </w:r>
            <w:r w:rsidR="003829BE">
              <w:br/>
            </w:r>
          </w:p>
          <w:p w14:paraId="0A89CE85" w14:textId="63C47BD6" w:rsidR="003829BE" w:rsidRDefault="009F3A0E" w:rsidP="003829BE">
            <w:r>
              <w:t xml:space="preserve">2022 – </w:t>
            </w:r>
            <w:r w:rsidR="00165105">
              <w:t>Car rental service written in Java spring, emphasizing microservices</w:t>
            </w:r>
            <w:r w:rsidR="003829BE">
              <w:br/>
            </w:r>
          </w:p>
          <w:p w14:paraId="121DB40C" w14:textId="1890EABB" w:rsidR="003829BE" w:rsidRDefault="009F3A0E" w:rsidP="003829BE">
            <w:r>
              <w:t>2023 –</w:t>
            </w:r>
            <w:r w:rsidR="00165105">
              <w:t xml:space="preserve"> Nutrition tracker mobile application written in Kotlin, featuring high level abstract code and functional programming style writing</w:t>
            </w:r>
            <w:r w:rsidR="003829BE">
              <w:br/>
            </w:r>
          </w:p>
          <w:p w14:paraId="5AA3AA9B" w14:textId="78CE0188" w:rsidR="009F3A0E" w:rsidRDefault="009F3A0E" w:rsidP="003829BE">
            <w:r>
              <w:t xml:space="preserve">2023 </w:t>
            </w:r>
            <w:r w:rsidR="00165105">
              <w:t>– Vacuum cleaner web service application, giving experience working with Angular, typescript and designing a database</w:t>
            </w:r>
          </w:p>
          <w:p w14:paraId="2D53897B" w14:textId="77777777" w:rsidR="003829BE" w:rsidRDefault="003829BE" w:rsidP="003829BE"/>
          <w:p w14:paraId="371D1E75" w14:textId="6DF9C79F" w:rsidR="00C51F4B" w:rsidRDefault="00C51F4B" w:rsidP="003829BE">
            <w:r>
              <w:t xml:space="preserve">2024 – </w:t>
            </w:r>
            <w:r w:rsidR="00165105">
              <w:t xml:space="preserve">Bank app with stock exchange, large team project with 25 people where I had the roles of frontend lead developer, frontend developer and occasional backend developer, learning React and handling docker </w:t>
            </w:r>
          </w:p>
          <w:sdt>
            <w:sdtPr>
              <w:id w:val="1669594239"/>
              <w:placeholder>
                <w:docPart w:val="1DD3C0AB761F45B4BACEB59F52B53627"/>
              </w:placeholder>
              <w:temporary/>
              <w:showingPlcHdr/>
              <w15:appearance w15:val="hidden"/>
            </w:sdtPr>
            <w:sdtContent>
              <w:p w14:paraId="072097C9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7F6FE07C" w14:textId="4601D2AC" w:rsidR="003829BE" w:rsidRDefault="003829BE" w:rsidP="003829BE">
            <w:r>
              <w:t>I have 8 years of experience programming in several languages and I have most knowledge in Java, Kotlin, Javascript, Typescript and C# with up to 8 years of writing in those languages</w:t>
            </w:r>
          </w:p>
          <w:p w14:paraId="313F64FD" w14:textId="77777777" w:rsidR="003829BE" w:rsidRDefault="003829BE" w:rsidP="003829BE"/>
          <w:p w14:paraId="4D839379" w14:textId="77777777" w:rsidR="00982C10" w:rsidRDefault="003829BE" w:rsidP="003829BE">
            <w:r>
              <w:t xml:space="preserve">With less experience in </w:t>
            </w:r>
            <w:r w:rsidR="00982C10">
              <w:t>Python</w:t>
            </w:r>
            <w:r>
              <w:t xml:space="preserve">, </w:t>
            </w:r>
            <w:r w:rsidR="00982C10">
              <w:t>Haskell</w:t>
            </w:r>
            <w:r>
              <w:t xml:space="preserve"> and </w:t>
            </w:r>
            <w:r w:rsidR="00982C10">
              <w:t>PHP</w:t>
            </w:r>
          </w:p>
          <w:p w14:paraId="3A9B2842" w14:textId="77777777" w:rsidR="003829BE" w:rsidRDefault="003829BE" w:rsidP="003829BE"/>
          <w:p w14:paraId="086BB8BD" w14:textId="3FBC3752" w:rsidR="000423AA" w:rsidRPr="00C51F4B" w:rsidRDefault="003829BE" w:rsidP="003829BE">
            <w:r>
              <w:t>I have worked wit</w:t>
            </w:r>
            <w:r w:rsidR="000423AA">
              <w:t>h</w:t>
            </w:r>
            <w:r>
              <w:t xml:space="preserve">, SQL and non-SQL databases such as </w:t>
            </w:r>
            <w:r w:rsidR="000423AA">
              <w:t>MongoDB, PostreSQL and I have some experience with Docker and docker images</w:t>
            </w:r>
          </w:p>
        </w:tc>
      </w:tr>
    </w:tbl>
    <w:p w14:paraId="7B79942F" w14:textId="1E42A582" w:rsidR="00EC77F2" w:rsidRDefault="00C51F4B" w:rsidP="00C51F4B">
      <w:pPr>
        <w:tabs>
          <w:tab w:val="left" w:pos="4723"/>
        </w:tabs>
      </w:pPr>
      <w:r>
        <w:tab/>
      </w:r>
    </w:p>
    <w:sectPr w:rsidR="00EC77F2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9A0B1" w14:textId="77777777" w:rsidR="00B242C1" w:rsidRDefault="00B242C1" w:rsidP="000C45FF">
      <w:r>
        <w:separator/>
      </w:r>
    </w:p>
  </w:endnote>
  <w:endnote w:type="continuationSeparator" w:id="0">
    <w:p w14:paraId="65919B05" w14:textId="77777777" w:rsidR="00B242C1" w:rsidRDefault="00B242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84260" w14:textId="77777777" w:rsidR="00B242C1" w:rsidRDefault="00B242C1" w:rsidP="000C45FF">
      <w:r>
        <w:separator/>
      </w:r>
    </w:p>
  </w:footnote>
  <w:footnote w:type="continuationSeparator" w:id="0">
    <w:p w14:paraId="4BF88937" w14:textId="77777777" w:rsidR="00B242C1" w:rsidRDefault="00B242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D01A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2009D" wp14:editId="56BE70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572C8"/>
    <w:multiLevelType w:val="hybridMultilevel"/>
    <w:tmpl w:val="EAD8F732"/>
    <w:lvl w:ilvl="0" w:tplc="6CE8A016">
      <w:start w:val="202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2428"/>
    <w:multiLevelType w:val="hybridMultilevel"/>
    <w:tmpl w:val="4BB48AF4"/>
    <w:lvl w:ilvl="0" w:tplc="9E6E6FB8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56F2F"/>
    <w:multiLevelType w:val="hybridMultilevel"/>
    <w:tmpl w:val="C84CAC12"/>
    <w:lvl w:ilvl="0" w:tplc="7716E1C4">
      <w:start w:val="202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24188">
    <w:abstractNumId w:val="0"/>
  </w:num>
  <w:num w:numId="2" w16cid:durableId="1371148800">
    <w:abstractNumId w:val="1"/>
  </w:num>
  <w:num w:numId="3" w16cid:durableId="108075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5"/>
    <w:rsid w:val="00036450"/>
    <w:rsid w:val="000423AA"/>
    <w:rsid w:val="00094499"/>
    <w:rsid w:val="000C45FF"/>
    <w:rsid w:val="000E3FD1"/>
    <w:rsid w:val="00112054"/>
    <w:rsid w:val="001317D8"/>
    <w:rsid w:val="001525E1"/>
    <w:rsid w:val="00165105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E3603"/>
    <w:rsid w:val="0030481B"/>
    <w:rsid w:val="003156FC"/>
    <w:rsid w:val="003254B5"/>
    <w:rsid w:val="0037121F"/>
    <w:rsid w:val="003829BE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3801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920D4C"/>
    <w:rsid w:val="009260CD"/>
    <w:rsid w:val="00940A66"/>
    <w:rsid w:val="00952C25"/>
    <w:rsid w:val="00982C10"/>
    <w:rsid w:val="009F3A0E"/>
    <w:rsid w:val="00A2118D"/>
    <w:rsid w:val="00AD0A50"/>
    <w:rsid w:val="00AD76E2"/>
    <w:rsid w:val="00B20152"/>
    <w:rsid w:val="00B242C1"/>
    <w:rsid w:val="00B359E4"/>
    <w:rsid w:val="00B57D98"/>
    <w:rsid w:val="00B70850"/>
    <w:rsid w:val="00C066B6"/>
    <w:rsid w:val="00C37BA1"/>
    <w:rsid w:val="00C4674C"/>
    <w:rsid w:val="00C506CF"/>
    <w:rsid w:val="00C51F4B"/>
    <w:rsid w:val="00C72BED"/>
    <w:rsid w:val="00C9578B"/>
    <w:rsid w:val="00CB0055"/>
    <w:rsid w:val="00D2522B"/>
    <w:rsid w:val="00D422DE"/>
    <w:rsid w:val="00D5459D"/>
    <w:rsid w:val="00DA1F4D"/>
    <w:rsid w:val="00DD172A"/>
    <w:rsid w:val="00E06C4C"/>
    <w:rsid w:val="00E25A26"/>
    <w:rsid w:val="00E42B31"/>
    <w:rsid w:val="00E4381A"/>
    <w:rsid w:val="00E55D74"/>
    <w:rsid w:val="00EC77F2"/>
    <w:rsid w:val="00F60274"/>
    <w:rsid w:val="00F64C25"/>
    <w:rsid w:val="00F77FB9"/>
    <w:rsid w:val="00F9134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68D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C51F4B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42B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A0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FF63B4F95943F999C3178F0B0C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158E1-A351-4FF1-AE70-69AB003FACDD}"/>
      </w:docPartPr>
      <w:docPartBody>
        <w:p w:rsidR="000B6526" w:rsidRDefault="00000000">
          <w:pPr>
            <w:pStyle w:val="32FF63B4F95943F999C3178F0B0C4FD7"/>
          </w:pPr>
          <w:r w:rsidRPr="00D5459D">
            <w:t>Profile</w:t>
          </w:r>
        </w:p>
      </w:docPartBody>
    </w:docPart>
    <w:docPart>
      <w:docPartPr>
        <w:name w:val="AE57BAD7D2784696B8DC779BD64EE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1223C-B7DC-4973-8DDC-1439B1CD8B7D}"/>
      </w:docPartPr>
      <w:docPartBody>
        <w:p w:rsidR="000B6526" w:rsidRDefault="00000000">
          <w:pPr>
            <w:pStyle w:val="AE57BAD7D2784696B8DC779BD64EE1A7"/>
          </w:pPr>
          <w:r w:rsidRPr="00CB0055">
            <w:t>Contact</w:t>
          </w:r>
        </w:p>
      </w:docPartBody>
    </w:docPart>
    <w:docPart>
      <w:docPartPr>
        <w:name w:val="04D1109626364677A6A38311AF2D8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2A86-67E5-4B2B-A89C-3C5097150AFA}"/>
      </w:docPartPr>
      <w:docPartBody>
        <w:p w:rsidR="000B6526" w:rsidRDefault="00000000">
          <w:pPr>
            <w:pStyle w:val="04D1109626364677A6A38311AF2D8BF3"/>
          </w:pPr>
          <w:r w:rsidRPr="004D3011">
            <w:t>PHONE:</w:t>
          </w:r>
        </w:p>
      </w:docPartBody>
    </w:docPart>
    <w:docPart>
      <w:docPartPr>
        <w:name w:val="838BAEA69B4542ED90A97DB19C0E7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35B4-54BF-4C57-B140-9E13C20043E3}"/>
      </w:docPartPr>
      <w:docPartBody>
        <w:p w:rsidR="000B6526" w:rsidRDefault="00000000">
          <w:pPr>
            <w:pStyle w:val="838BAEA69B4542ED90A97DB19C0E73D4"/>
          </w:pPr>
          <w:r w:rsidRPr="004D3011">
            <w:t>EMAIL:</w:t>
          </w:r>
        </w:p>
      </w:docPartBody>
    </w:docPart>
    <w:docPart>
      <w:docPartPr>
        <w:name w:val="EF2AB5CBCC0C4ACDA7903FA8E603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521DC-6048-4A62-AE77-DBFC443A7E6A}"/>
      </w:docPartPr>
      <w:docPartBody>
        <w:p w:rsidR="000B6526" w:rsidRDefault="00000000">
          <w:pPr>
            <w:pStyle w:val="EF2AB5CBCC0C4ACDA7903FA8E6033807"/>
          </w:pPr>
          <w:r w:rsidRPr="00036450">
            <w:t>EDUCATION</w:t>
          </w:r>
        </w:p>
      </w:docPartBody>
    </w:docPart>
    <w:docPart>
      <w:docPartPr>
        <w:name w:val="1DD3C0AB761F45B4BACEB59F52B53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CEFC-3245-41CE-ACE1-3799A92A252A}"/>
      </w:docPartPr>
      <w:docPartBody>
        <w:p w:rsidR="000B6526" w:rsidRDefault="00000000">
          <w:pPr>
            <w:pStyle w:val="1DD3C0AB761F45B4BACEB59F52B5362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05"/>
    <w:rsid w:val="000B6526"/>
    <w:rsid w:val="00166FC9"/>
    <w:rsid w:val="006D0D05"/>
    <w:rsid w:val="00920D4C"/>
    <w:rsid w:val="00F9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F63B4F95943F999C3178F0B0C4FD7">
    <w:name w:val="32FF63B4F95943F999C3178F0B0C4FD7"/>
  </w:style>
  <w:style w:type="paragraph" w:customStyle="1" w:styleId="AE57BAD7D2784696B8DC779BD64EE1A7">
    <w:name w:val="AE57BAD7D2784696B8DC779BD64EE1A7"/>
  </w:style>
  <w:style w:type="paragraph" w:customStyle="1" w:styleId="04D1109626364677A6A38311AF2D8BF3">
    <w:name w:val="04D1109626364677A6A38311AF2D8BF3"/>
  </w:style>
  <w:style w:type="paragraph" w:customStyle="1" w:styleId="838BAEA69B4542ED90A97DB19C0E73D4">
    <w:name w:val="838BAEA69B4542ED90A97DB19C0E73D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F2AB5CBCC0C4ACDA7903FA8E6033807">
    <w:name w:val="EF2AB5CBCC0C4ACDA7903FA8E603380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1DD3C0AB761F45B4BACEB59F52B53627">
    <w:name w:val="1DD3C0AB761F45B4BACEB59F52B53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14BA1-4761-4CA0-9AFC-27BC8E132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2024-11-13T20:09:00Z</dcterms:created>
  <dcterms:modified xsi:type="dcterms:W3CDTF">2025-10-03T12:49:00Z</dcterms:modified>
</cp:coreProperties>
</file>