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24E44D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7EB8111" w14:textId="44A2F914" w:rsidR="001B2ABD" w:rsidRDefault="00F64C2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B52E28" wp14:editId="3EB86FBA">
                  <wp:extent cx="2139950" cy="2059940"/>
                  <wp:effectExtent l="0" t="0" r="0" b="0"/>
                  <wp:docPr id="10801602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0599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C3601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529C98" w14:textId="14C5A851" w:rsidR="001B2ABD" w:rsidRDefault="00F64C25" w:rsidP="00F64C25">
            <w:pPr>
              <w:pStyle w:val="Title"/>
            </w:pPr>
            <w:r>
              <w:t>Aleksa bun</w:t>
            </w:r>
            <w:r>
              <w:rPr>
                <w:lang w:val="sr-Latn-RS"/>
              </w:rPr>
              <w:t>čić</w:t>
            </w:r>
          </w:p>
        </w:tc>
      </w:tr>
      <w:tr w:rsidR="001B2ABD" w14:paraId="279ADF69" w14:textId="77777777" w:rsidTr="001B2ABD">
        <w:tc>
          <w:tcPr>
            <w:tcW w:w="3600" w:type="dxa"/>
          </w:tcPr>
          <w:p w14:paraId="1FB2D859" w14:textId="0F347B58" w:rsidR="001B2ABD" w:rsidRDefault="00BE757E" w:rsidP="00036450">
            <w:pPr>
              <w:pStyle w:val="Heading3"/>
            </w:pPr>
            <w:r>
              <w:t>Profil</w:t>
            </w:r>
          </w:p>
          <w:p w14:paraId="2D61F517" w14:textId="748BBE7E" w:rsidR="00BE757E" w:rsidRPr="00C51F4B" w:rsidRDefault="00BE757E" w:rsidP="00036450">
            <w:r w:rsidRPr="00BE757E">
              <w:t>Ja sam student završne godine na Računarskom fakultetu, sa fokusom na razvoj frontend i backend aplikacija. Imam iskustva u raznim programskim jezicima i spreman sam da učim i proširujem svoje znanje. Cenim rad u timu i nemam problem da zatražim pomoć pri rešavanju problema.</w:t>
            </w:r>
          </w:p>
          <w:p w14:paraId="6DF52DB8" w14:textId="614A9718" w:rsidR="00036450" w:rsidRPr="00CB0055" w:rsidRDefault="00BE757E" w:rsidP="00CB0055">
            <w:pPr>
              <w:pStyle w:val="Heading3"/>
            </w:pPr>
            <w:r>
              <w:t>Kontakt</w:t>
            </w:r>
          </w:p>
          <w:p w14:paraId="71E7D318" w14:textId="6BF7D6CB" w:rsidR="004D3011" w:rsidRDefault="00BE757E" w:rsidP="004D3011">
            <w:r>
              <w:t>Telefon:</w:t>
            </w:r>
          </w:p>
          <w:p w14:paraId="6BCBBCEA" w14:textId="30F7D5B1" w:rsidR="004D3011" w:rsidRDefault="00982C10" w:rsidP="004D3011">
            <w:r>
              <w:t>+381631031867</w:t>
            </w:r>
          </w:p>
          <w:p w14:paraId="021B434A" w14:textId="77777777" w:rsidR="004D3011" w:rsidRDefault="004D3011" w:rsidP="004D3011"/>
          <w:p w14:paraId="6AF11F1C" w14:textId="74BF5A4B" w:rsidR="004D3011" w:rsidRDefault="00BE757E" w:rsidP="004D3011">
            <w:r>
              <w:t>Email:</w:t>
            </w:r>
          </w:p>
          <w:p w14:paraId="3A5AA33F" w14:textId="5B23E5E7" w:rsidR="004D3011" w:rsidRPr="00982C10" w:rsidRDefault="00982C10" w:rsidP="004D3011">
            <w:pPr>
              <w:rPr>
                <w:color w:val="B85A22" w:themeColor="accent2" w:themeShade="BF"/>
                <w:u w:val="single"/>
              </w:rPr>
            </w:pPr>
            <w:r>
              <w:t>Buncicaleksa2002@gmail.com</w:t>
            </w:r>
          </w:p>
        </w:tc>
        <w:tc>
          <w:tcPr>
            <w:tcW w:w="720" w:type="dxa"/>
          </w:tcPr>
          <w:p w14:paraId="423589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AE980CB" w14:textId="372C25AC" w:rsidR="001B2ABD" w:rsidRDefault="00BE757E" w:rsidP="00036450">
            <w:pPr>
              <w:pStyle w:val="Heading2"/>
            </w:pPr>
            <w:r>
              <w:t>Edukacija</w:t>
            </w:r>
          </w:p>
          <w:p w14:paraId="57C52716" w14:textId="2E853FB9" w:rsidR="00BE757E" w:rsidRDefault="00BE757E" w:rsidP="00036450">
            <w:pPr>
              <w:pStyle w:val="Heading2"/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</w:pPr>
            <w:r w:rsidRPr="00BE757E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t>Računarski fakultet Univerziteta Union, smer Računarske nauke</w:t>
            </w:r>
            <w:r w:rsidRPr="00BE757E">
              <w:rPr>
                <w:rFonts w:asciiTheme="minorHAnsi" w:eastAsiaTheme="minorEastAsia" w:hAnsiTheme="minorHAnsi" w:cstheme="minorBidi"/>
                <w:caps w:val="0"/>
                <w:sz w:val="18"/>
                <w:szCs w:val="22"/>
              </w:rPr>
              <w:br/>
            </w:r>
            <w:r w:rsidRPr="00BE75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2020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-</w:t>
            </w:r>
            <w:r w:rsidR="005A538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t>2025</w:t>
            </w:r>
            <w:r w:rsidRPr="00BE757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  <w:br/>
              <w:t>Efektivni kursevi iz oblasti frontenda, backenda, baza podataka, funkcionalnog programiranja, mobilnih aplikacija i mašinskog učenja.</w:t>
            </w:r>
          </w:p>
          <w:p w14:paraId="27A6CE6C" w14:textId="4F6EEA58" w:rsidR="00036450" w:rsidRDefault="00BE757E" w:rsidP="00036450">
            <w:pPr>
              <w:pStyle w:val="Heading2"/>
            </w:pPr>
            <w:r>
              <w:t>Projekti</w:t>
            </w:r>
          </w:p>
          <w:p w14:paraId="4EAB3023" w14:textId="77777777" w:rsidR="00BE757E" w:rsidRPr="00BE757E" w:rsidRDefault="00BE757E" w:rsidP="00BE757E">
            <w:r w:rsidRPr="00BE757E">
              <w:t>2020 – Aplikacija za veterinu napisana u C#, prvo veliko iskustvo u objektno orijentisanom programiranju.</w:t>
            </w:r>
          </w:p>
          <w:p w14:paraId="25995E76" w14:textId="77777777" w:rsidR="00BE757E" w:rsidRDefault="00BE757E" w:rsidP="00BE757E"/>
          <w:p w14:paraId="18629478" w14:textId="635A9880" w:rsidR="00BE757E" w:rsidRPr="00BE757E" w:rsidRDefault="00BE757E" w:rsidP="00BE757E">
            <w:r w:rsidRPr="00BE757E">
              <w:t>2021 – Program sličan PowerPoint-u napisan u Java Springu, veliki objektno orijentisani projekat sa model-pogled-kontroler strukturom.</w:t>
            </w:r>
          </w:p>
          <w:p w14:paraId="5E4049C3" w14:textId="77777777" w:rsidR="00BE757E" w:rsidRDefault="00BE757E" w:rsidP="00BE757E"/>
          <w:p w14:paraId="18E68CB3" w14:textId="15EDC8E2" w:rsidR="00BE757E" w:rsidRPr="00BE757E" w:rsidRDefault="00BE757E" w:rsidP="00BE757E">
            <w:r w:rsidRPr="00BE757E">
              <w:t>2022 – Servis za iznajmljivanje automobila napisan u Java Springu, sa naglaskom na mikroservise.</w:t>
            </w:r>
          </w:p>
          <w:p w14:paraId="41A945F6" w14:textId="77777777" w:rsidR="00BE757E" w:rsidRDefault="00BE757E" w:rsidP="00BE757E"/>
          <w:p w14:paraId="5FB05EFB" w14:textId="469E4AD2" w:rsidR="00BE757E" w:rsidRPr="00BE757E" w:rsidRDefault="00BE757E" w:rsidP="00BE757E">
            <w:r w:rsidRPr="00BE757E">
              <w:t>2023 – Mobilna aplikacija za praćenje ishrane napisana u Kotlinu, sa naglaskom na apstraktni kod visokog nivoa i funkcionalno programiranje.</w:t>
            </w:r>
          </w:p>
          <w:p w14:paraId="182E6325" w14:textId="77777777" w:rsidR="00BE757E" w:rsidRDefault="00BE757E" w:rsidP="00BE757E"/>
          <w:p w14:paraId="0C38A69E" w14:textId="23DE09E5" w:rsidR="00BE757E" w:rsidRDefault="00BE757E" w:rsidP="00BE757E">
            <w:r w:rsidRPr="00BE757E">
              <w:t>2023 – Veb aplikacija za usluge usisivača, sa iskustvom rada u Angularu, Typescriptu i dizajniranju baza podataka.</w:t>
            </w:r>
          </w:p>
          <w:p w14:paraId="25AAC897" w14:textId="77777777" w:rsidR="00BE757E" w:rsidRPr="00BE757E" w:rsidRDefault="00BE757E" w:rsidP="00BE757E"/>
          <w:p w14:paraId="745CB04C" w14:textId="77777777" w:rsidR="00BE757E" w:rsidRPr="00BE757E" w:rsidRDefault="00BE757E" w:rsidP="00BE757E">
            <w:r w:rsidRPr="00BE757E">
              <w:t>2024 – Bankarska aplikacija sa berzom, veliki timski projekat sa 25 osoba gde sam imao uloge vođe frontend tima, frontend programera i povremenog backend programera, uz učenje Reacta i rada sa Docker-om.</w:t>
            </w:r>
          </w:p>
          <w:p w14:paraId="072097C9" w14:textId="3DCA0FCD" w:rsidR="00036450" w:rsidRPr="00BE757E" w:rsidRDefault="00BE757E" w:rsidP="00036450">
            <w:pPr>
              <w:pStyle w:val="Heading2"/>
              <w:rPr>
                <w:lang w:val="sr-Latn-RS"/>
              </w:rPr>
            </w:pPr>
            <w:r>
              <w:t>VE</w:t>
            </w:r>
            <w:r>
              <w:rPr>
                <w:lang w:val="sr-Latn-RS"/>
              </w:rPr>
              <w:t>ŠTINE</w:t>
            </w:r>
          </w:p>
          <w:p w14:paraId="45CAA566" w14:textId="4E59655F" w:rsidR="00BE757E" w:rsidRDefault="00BE757E" w:rsidP="00BE757E">
            <w:r w:rsidRPr="00BE757E">
              <w:t>Imam iskustva u programiranju na više jezika, a najviše znanja imam u Java, Kotlin, JavaScript, TypeScript i C#, sa do 8 godina iskustva u pisanju koda u tim jezicima.</w:t>
            </w:r>
          </w:p>
          <w:p w14:paraId="5A67CD46" w14:textId="77777777" w:rsidR="00BE757E" w:rsidRPr="00BE757E" w:rsidRDefault="00BE757E" w:rsidP="00BE757E"/>
          <w:p w14:paraId="0A38164C" w14:textId="77777777" w:rsidR="00BE757E" w:rsidRPr="00BE757E" w:rsidRDefault="00BE757E" w:rsidP="00BE757E">
            <w:r w:rsidRPr="00BE757E">
              <w:t>Imam manje iskustva u Pythonu, Haskell-u i PHP-u.</w:t>
            </w:r>
          </w:p>
          <w:p w14:paraId="7E70C967" w14:textId="77777777" w:rsidR="00BE757E" w:rsidRDefault="00BE757E" w:rsidP="00BE757E"/>
          <w:p w14:paraId="24BC05BA" w14:textId="1AB752D0" w:rsidR="00BE757E" w:rsidRPr="00BE757E" w:rsidRDefault="00BE757E" w:rsidP="00BE757E">
            <w:r w:rsidRPr="00BE757E">
              <w:t>Radio sam sa SQL i NoSQL bazama podataka kao što su MongoDB i PostgreSQL, i imam iskustva sa Docker-om.</w:t>
            </w:r>
          </w:p>
          <w:p w14:paraId="086BB8BD" w14:textId="6426F67A" w:rsidR="000423AA" w:rsidRPr="00C51F4B" w:rsidRDefault="000423AA" w:rsidP="003829BE"/>
        </w:tc>
      </w:tr>
    </w:tbl>
    <w:p w14:paraId="7B79942F" w14:textId="1E42A582" w:rsidR="0080048C" w:rsidRDefault="00C51F4B" w:rsidP="00C51F4B">
      <w:pPr>
        <w:tabs>
          <w:tab w:val="left" w:pos="4723"/>
        </w:tabs>
      </w:pPr>
      <w:r>
        <w:tab/>
      </w:r>
    </w:p>
    <w:sectPr w:rsidR="0080048C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6C556" w14:textId="77777777" w:rsidR="003E0D0B" w:rsidRDefault="003E0D0B" w:rsidP="000C45FF">
      <w:r>
        <w:separator/>
      </w:r>
    </w:p>
  </w:endnote>
  <w:endnote w:type="continuationSeparator" w:id="0">
    <w:p w14:paraId="705E0E21" w14:textId="77777777" w:rsidR="003E0D0B" w:rsidRDefault="003E0D0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30AC1" w14:textId="77777777" w:rsidR="003E0D0B" w:rsidRDefault="003E0D0B" w:rsidP="000C45FF">
      <w:r>
        <w:separator/>
      </w:r>
    </w:p>
  </w:footnote>
  <w:footnote w:type="continuationSeparator" w:id="0">
    <w:p w14:paraId="1B344AAC" w14:textId="77777777" w:rsidR="003E0D0B" w:rsidRDefault="003E0D0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D01A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2009D" wp14:editId="56BE70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572C8"/>
    <w:multiLevelType w:val="hybridMultilevel"/>
    <w:tmpl w:val="EAD8F732"/>
    <w:lvl w:ilvl="0" w:tplc="6CE8A016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428"/>
    <w:multiLevelType w:val="hybridMultilevel"/>
    <w:tmpl w:val="4BB48AF4"/>
    <w:lvl w:ilvl="0" w:tplc="9E6E6FB8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56F2F"/>
    <w:multiLevelType w:val="hybridMultilevel"/>
    <w:tmpl w:val="C84CAC12"/>
    <w:lvl w:ilvl="0" w:tplc="7716E1C4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4188">
    <w:abstractNumId w:val="0"/>
  </w:num>
  <w:num w:numId="2" w16cid:durableId="1371148800">
    <w:abstractNumId w:val="1"/>
  </w:num>
  <w:num w:numId="3" w16cid:durableId="108075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5"/>
    <w:rsid w:val="00036450"/>
    <w:rsid w:val="000423AA"/>
    <w:rsid w:val="00094499"/>
    <w:rsid w:val="000C45FF"/>
    <w:rsid w:val="000E3FD1"/>
    <w:rsid w:val="00112054"/>
    <w:rsid w:val="001317D8"/>
    <w:rsid w:val="001525E1"/>
    <w:rsid w:val="00165105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29BE"/>
    <w:rsid w:val="003910D8"/>
    <w:rsid w:val="003A6B7D"/>
    <w:rsid w:val="003B06CA"/>
    <w:rsid w:val="003B7E3E"/>
    <w:rsid w:val="003E0D0B"/>
    <w:rsid w:val="004071FC"/>
    <w:rsid w:val="00445947"/>
    <w:rsid w:val="004813B3"/>
    <w:rsid w:val="00496591"/>
    <w:rsid w:val="004C63E4"/>
    <w:rsid w:val="004D3011"/>
    <w:rsid w:val="005262AC"/>
    <w:rsid w:val="00583801"/>
    <w:rsid w:val="005A538E"/>
    <w:rsid w:val="005E39D5"/>
    <w:rsid w:val="00600670"/>
    <w:rsid w:val="0062123A"/>
    <w:rsid w:val="00646E75"/>
    <w:rsid w:val="006771D0"/>
    <w:rsid w:val="006B6C8A"/>
    <w:rsid w:val="00715FCB"/>
    <w:rsid w:val="00743101"/>
    <w:rsid w:val="00764C9F"/>
    <w:rsid w:val="007775E1"/>
    <w:rsid w:val="007867A0"/>
    <w:rsid w:val="007927F5"/>
    <w:rsid w:val="0080048C"/>
    <w:rsid w:val="00802CA0"/>
    <w:rsid w:val="00920D4C"/>
    <w:rsid w:val="009260CD"/>
    <w:rsid w:val="00940A66"/>
    <w:rsid w:val="00952C25"/>
    <w:rsid w:val="00982C10"/>
    <w:rsid w:val="009F3A0E"/>
    <w:rsid w:val="00A2118D"/>
    <w:rsid w:val="00AD0A50"/>
    <w:rsid w:val="00AD76E2"/>
    <w:rsid w:val="00B20152"/>
    <w:rsid w:val="00B359E4"/>
    <w:rsid w:val="00B57D98"/>
    <w:rsid w:val="00B70850"/>
    <w:rsid w:val="00BE757E"/>
    <w:rsid w:val="00C066B6"/>
    <w:rsid w:val="00C37BA1"/>
    <w:rsid w:val="00C4674C"/>
    <w:rsid w:val="00C506CF"/>
    <w:rsid w:val="00C51F4B"/>
    <w:rsid w:val="00C72BED"/>
    <w:rsid w:val="00C9578B"/>
    <w:rsid w:val="00CB0055"/>
    <w:rsid w:val="00CF311B"/>
    <w:rsid w:val="00D2522B"/>
    <w:rsid w:val="00D422DE"/>
    <w:rsid w:val="00D5459D"/>
    <w:rsid w:val="00DA1F4D"/>
    <w:rsid w:val="00DD172A"/>
    <w:rsid w:val="00E25A26"/>
    <w:rsid w:val="00E42B31"/>
    <w:rsid w:val="00E4381A"/>
    <w:rsid w:val="00E55D74"/>
    <w:rsid w:val="00F60274"/>
    <w:rsid w:val="00F64C2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68D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51F4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42B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A0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Bold%20modern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14BA1-4761-4CA0-9AFC-27BC8E1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2024-11-13T20:09:00Z</dcterms:created>
  <dcterms:modified xsi:type="dcterms:W3CDTF">2025-10-03T12:47:00Z</dcterms:modified>
</cp:coreProperties>
</file>